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89B" w:rsidRDefault="00EE54A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Тест-кейсы</w:t>
      </w:r>
    </w:p>
    <w:p w:rsidR="00B3589B" w:rsidRDefault="00EE54A1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UI tests</w:t>
      </w:r>
    </w:p>
    <w:tbl>
      <w:tblPr>
        <w:tblW w:w="93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5"/>
        <w:gridCol w:w="3115"/>
        <w:gridCol w:w="3115"/>
      </w:tblGrid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Переход по ссылке «Ипотечный калькулятор»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Цель этапа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Проверить переход по ссылке «Ипотечный калькулятор» 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Условия тестирования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Браузер: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Electron 83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Фактический результат/Комментарии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При открытии страницы присутствует заголовок «Кредитный калькулятор»</w:t>
            </w:r>
          </w:p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Кликаем на ссылку «Ипотечный калькулятор»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Отображается страница «Кредитный калькулятор»</w:t>
            </w:r>
          </w:p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Отображается страница </w:t>
            </w:r>
            <w:r>
              <w:rPr>
                <w:rFonts w:ascii="Times New Roman" w:hAnsi="Times New Roman"/>
                <w:sz w:val="24"/>
                <w:szCs w:val="24"/>
              </w:rPr>
              <w:t>«Ипотечный калькулятор»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Совпадает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Совпадает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B3589B" w:rsidRDefault="00B358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B3589B" w:rsidRDefault="00B3589B">
      <w:pPr>
        <w:rPr>
          <w:rFonts w:ascii="Times New Roman" w:hAnsi="Times New Roman"/>
          <w:sz w:val="24"/>
          <w:szCs w:val="24"/>
        </w:rPr>
      </w:pPr>
    </w:p>
    <w:tbl>
      <w:tblPr>
        <w:tblW w:w="93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5"/>
        <w:gridCol w:w="3115"/>
        <w:gridCol w:w="3115"/>
      </w:tblGrid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выделения чек-бокса «Учитывать инфляцию»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Цель этапа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Проверить выбор чек-бокса «Учитывать инфляцию»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Условия тестирования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Браузер: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Electron 83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Фактический </w:t>
            </w:r>
            <w:r>
              <w:rPr>
                <w:rFonts w:ascii="Times New Roman" w:hAnsi="Times New Roman"/>
                <w:sz w:val="24"/>
                <w:szCs w:val="24"/>
              </w:rPr>
              <w:t>результат/Комментарии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Кликнуть на чек-бокс «Учитывать инфляцию»</w:t>
            </w:r>
          </w:p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2.Кликнуть на кнопку «Рассчитать»</w:t>
            </w:r>
          </w:p>
          <w:p w:rsidR="00B3589B" w:rsidRDefault="00B358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Чек-бокс «Учитывать инфляцию» доступен и помечается галочкой </w:t>
            </w:r>
          </w:p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После нажатия кнопки появляется появились поля «Всего платежей с учетом инфляции» и</w:t>
            </w:r>
          </w:p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«Переплата с учетом инфляции»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1.Совпадает</w:t>
            </w:r>
          </w:p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2.Совпадает</w:t>
            </w:r>
          </w:p>
        </w:tc>
      </w:tr>
    </w:tbl>
    <w:p w:rsidR="00B3589B" w:rsidRDefault="00B3589B">
      <w:pPr>
        <w:rPr>
          <w:rFonts w:ascii="Times New Roman" w:hAnsi="Times New Roman"/>
          <w:sz w:val="24"/>
          <w:szCs w:val="24"/>
        </w:rPr>
      </w:pPr>
    </w:p>
    <w:tbl>
      <w:tblPr>
        <w:tblW w:w="93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5"/>
        <w:gridCol w:w="3115"/>
        <w:gridCol w:w="3115"/>
      </w:tblGrid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- 3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Внесение в поле «Сумма» корректных значений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Цель этапа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Проверить ввод значений в поле «Сумма»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Условия тестирования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Браузер: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Electron 83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Фактический </w:t>
            </w:r>
            <w:r>
              <w:rPr>
                <w:rFonts w:ascii="Times New Roman" w:hAnsi="Times New Roman"/>
                <w:sz w:val="24"/>
                <w:szCs w:val="24"/>
              </w:rPr>
              <w:t>результат/Комментарии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Внести в поле «Суммы» корректное значение</w:t>
            </w:r>
          </w:p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Кликнуть на кнопку «Рассчитать»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Вводится сумма в поле «Сумма»</w:t>
            </w:r>
          </w:p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После нажатия на кнопку «Рассчитать» видим результат в графе «Всего платежей»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Совпадает</w:t>
            </w:r>
          </w:p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Совпадает</w:t>
            </w:r>
          </w:p>
        </w:tc>
      </w:tr>
    </w:tbl>
    <w:p w:rsidR="00B3589B" w:rsidRDefault="00B3589B">
      <w:pPr>
        <w:rPr>
          <w:rFonts w:ascii="Times New Roman" w:hAnsi="Times New Roman"/>
          <w:sz w:val="24"/>
          <w:szCs w:val="24"/>
        </w:rPr>
      </w:pPr>
    </w:p>
    <w:tbl>
      <w:tblPr>
        <w:tblW w:w="93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5"/>
        <w:gridCol w:w="3115"/>
        <w:gridCol w:w="3115"/>
      </w:tblGrid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- 4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Внесение в поле «Сумма» некорректных значений 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Цель этапа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Проверить в поле «Сумма»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Условия тестирования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Браузер: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Electron 83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Фактический результат/Комментарии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1.Ввести в поле «Сумма» буквенные значения</w:t>
            </w:r>
          </w:p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2. Кликнуть на кнопку «Рассчитать»</w:t>
            </w:r>
          </w:p>
          <w:p w:rsidR="00B3589B" w:rsidRDefault="00B358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1. Блокировка ввода буквенных значений в поле «Сумма»</w:t>
            </w:r>
          </w:p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2. После нажатия на кнопку «Рассчитать» видим в графе «Всего платежей» результат на основе параметров по умолчанию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1.Совпадает</w:t>
            </w:r>
          </w:p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Совпадает</w:t>
            </w:r>
          </w:p>
          <w:p w:rsidR="00B3589B" w:rsidRDefault="00B358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3589B" w:rsidRDefault="00B3589B">
      <w:pPr>
        <w:rPr>
          <w:rFonts w:ascii="Times New Roman" w:hAnsi="Times New Roman"/>
          <w:b/>
          <w:sz w:val="24"/>
          <w:szCs w:val="24"/>
        </w:rPr>
      </w:pPr>
    </w:p>
    <w:p w:rsidR="00B3589B" w:rsidRDefault="00EE54A1">
      <w:r>
        <w:rPr>
          <w:rFonts w:ascii="Times New Roman" w:hAnsi="Times New Roman"/>
          <w:b/>
          <w:sz w:val="24"/>
          <w:szCs w:val="24"/>
          <w:lang w:val="en-US"/>
        </w:rPr>
        <w:t>API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tests</w:t>
      </w:r>
    </w:p>
    <w:tbl>
      <w:tblPr>
        <w:tblW w:w="93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5"/>
        <w:gridCol w:w="3115"/>
        <w:gridCol w:w="3115"/>
      </w:tblGrid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-1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Загрузка начальной страницы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Цель этапа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Доступность ресурса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Условия тестирования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Браузер: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Electron 83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Фактический </w:t>
            </w:r>
            <w:r>
              <w:rPr>
                <w:rFonts w:ascii="Times New Roman" w:hAnsi="Times New Roman"/>
                <w:sz w:val="24"/>
                <w:szCs w:val="24"/>
              </w:rPr>
              <w:t>результат/Комментарии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1. Переход на страницу “kreditnyj-kalkulyator”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Get</w:t>
            </w:r>
            <w:r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запрос выполнен успешно (код 200)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Совпадает</w:t>
            </w:r>
          </w:p>
        </w:tc>
      </w:tr>
    </w:tbl>
    <w:p w:rsidR="00B3589B" w:rsidRDefault="00B3589B">
      <w:pPr>
        <w:rPr>
          <w:rFonts w:ascii="Times New Roman" w:hAnsi="Times New Roman"/>
          <w:sz w:val="24"/>
          <w:szCs w:val="24"/>
        </w:rPr>
      </w:pPr>
    </w:p>
    <w:tbl>
      <w:tblPr>
        <w:tblW w:w="93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5"/>
        <w:gridCol w:w="3115"/>
        <w:gridCol w:w="3115"/>
      </w:tblGrid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-2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Отправка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/>
                <w:sz w:val="24"/>
                <w:szCs w:val="24"/>
              </w:rPr>
              <w:t>-запроса с значениями, параметров по умолчанию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Цель этапа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Проверить выставление параметров полей по </w:t>
            </w:r>
            <w:r>
              <w:rPr>
                <w:rFonts w:ascii="Times New Roman" w:hAnsi="Times New Roman"/>
                <w:sz w:val="24"/>
                <w:szCs w:val="24"/>
              </w:rPr>
              <w:t>умолчанию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Условия тестирования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Браузер: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Google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(версия)/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FireFox</w:t>
            </w:r>
            <w:r>
              <w:rPr>
                <w:rFonts w:ascii="Times New Roman" w:hAnsi="Times New Roman"/>
                <w:sz w:val="24"/>
                <w:szCs w:val="24"/>
              </w:rPr>
              <w:t>(версия)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Фактический результат/Комментарии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Во всех полях присутствуют</w:t>
            </w:r>
          </w:p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значения по умолчанию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7F11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Приходит ответ рассчитанный исходя из значений по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умолчанию – выдает правильный результат в полях </w:t>
            </w:r>
            <w:r w:rsidR="00367F11">
              <w:rPr>
                <w:rFonts w:ascii="Times New Roman" w:hAnsi="Times New Roman"/>
                <w:sz w:val="24"/>
                <w:szCs w:val="24"/>
              </w:rPr>
              <w:t>«</w:t>
            </w:r>
            <w:r w:rsidR="00367F11" w:rsidRPr="00367F11">
              <w:rPr>
                <w:rFonts w:ascii="Times New Roman" w:hAnsi="Times New Roman"/>
                <w:sz w:val="24"/>
                <w:szCs w:val="24"/>
              </w:rPr>
              <w:t>Сумма платежа</w:t>
            </w:r>
            <w:r w:rsidR="00367F11">
              <w:rPr>
                <w:rFonts w:ascii="Times New Roman" w:hAnsi="Times New Roman"/>
                <w:sz w:val="24"/>
                <w:szCs w:val="24"/>
              </w:rPr>
              <w:t>»</w:t>
            </w:r>
            <w:r w:rsidR="00367F11" w:rsidRPr="00367F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«Всего платежей», «Переплата», «Полная стоимость </w:t>
            </w:r>
          </w:p>
          <w:p w:rsidR="00367F11" w:rsidRPr="00367F11" w:rsidRDefault="00EE54A1" w:rsidP="00367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кредита»</w:t>
            </w:r>
            <w:r w:rsidR="00367F11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="00367F11" w:rsidRPr="00367F11">
              <w:rPr>
                <w:rFonts w:ascii="Times New Roman" w:hAnsi="Times New Roman"/>
                <w:sz w:val="24"/>
                <w:szCs w:val="24"/>
              </w:rPr>
              <w:t>Всего платежей с учетом инфляции</w:t>
            </w:r>
            <w:r w:rsidR="00367F11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367F11" w:rsidRDefault="00367F11" w:rsidP="00367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367F11">
              <w:rPr>
                <w:rFonts w:ascii="Times New Roman" w:hAnsi="Times New Roman"/>
                <w:sz w:val="24"/>
                <w:szCs w:val="24"/>
              </w:rPr>
              <w:t>Переплата с учетом инфляции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B3589B" w:rsidRDefault="00B3589B" w:rsidP="00367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.Совпадает</w:t>
            </w:r>
          </w:p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2.Совпадает</w:t>
            </w:r>
          </w:p>
          <w:p w:rsidR="00B3589B" w:rsidRDefault="00B358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3589B" w:rsidRDefault="00B358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3589B" w:rsidRDefault="00B3589B">
      <w:pPr>
        <w:rPr>
          <w:rFonts w:ascii="Times New Roman" w:hAnsi="Times New Roman"/>
          <w:sz w:val="20"/>
          <w:szCs w:val="24"/>
        </w:rPr>
      </w:pPr>
    </w:p>
    <w:tbl>
      <w:tblPr>
        <w:tblW w:w="93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5"/>
        <w:gridCol w:w="3115"/>
        <w:gridCol w:w="3115"/>
      </w:tblGrid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-3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Отправка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/>
                <w:sz w:val="24"/>
                <w:szCs w:val="24"/>
              </w:rPr>
              <w:t>-запроса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значениями, отличающимися от параметров по умолчанию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Цель этапа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отправки данных в поля «Сумма», «Срок», «Ставка»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Условия тестирования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Браузер: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Electron 83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Фактический результат/Комментарии</w:t>
            </w:r>
          </w:p>
        </w:tc>
      </w:tr>
      <w:tr w:rsidR="00B3589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1.Отправка запроса</w:t>
            </w:r>
          </w:p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>Проверка ответа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1.Отпрака данных полей </w:t>
            </w:r>
          </w:p>
          <w:p w:rsidR="00367F11" w:rsidRDefault="00EE54A1" w:rsidP="00367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Проверка ответа – выдает правильный результат</w:t>
            </w:r>
            <w:r w:rsidR="00367F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67F11">
              <w:rPr>
                <w:rFonts w:ascii="Times New Roman" w:hAnsi="Times New Roman"/>
                <w:sz w:val="24"/>
                <w:szCs w:val="24"/>
              </w:rPr>
              <w:t>в полях «</w:t>
            </w:r>
            <w:r w:rsidR="00367F11" w:rsidRPr="00367F11">
              <w:rPr>
                <w:rFonts w:ascii="Times New Roman" w:hAnsi="Times New Roman"/>
                <w:sz w:val="24"/>
                <w:szCs w:val="24"/>
              </w:rPr>
              <w:t>Сумма платежа</w:t>
            </w:r>
            <w:r w:rsidR="00367F11">
              <w:rPr>
                <w:rFonts w:ascii="Times New Roman" w:hAnsi="Times New Roman"/>
                <w:sz w:val="24"/>
                <w:szCs w:val="24"/>
              </w:rPr>
              <w:t>»</w:t>
            </w:r>
            <w:r w:rsidR="00367F11" w:rsidRPr="00367F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67F11">
              <w:rPr>
                <w:rFonts w:ascii="Times New Roman" w:hAnsi="Times New Roman"/>
                <w:sz w:val="24"/>
                <w:szCs w:val="24"/>
              </w:rPr>
              <w:t xml:space="preserve">«Всего платежей», «Переплата», «Полная стоимость </w:t>
            </w:r>
          </w:p>
          <w:p w:rsidR="00367F11" w:rsidRPr="00367F11" w:rsidRDefault="00367F11" w:rsidP="00367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кредита» «</w:t>
            </w:r>
            <w:r w:rsidRPr="00367F11">
              <w:rPr>
                <w:rFonts w:ascii="Times New Roman" w:hAnsi="Times New Roman"/>
                <w:sz w:val="24"/>
                <w:szCs w:val="24"/>
              </w:rPr>
              <w:t>Всего платежей с учетом инфляции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B3589B" w:rsidRDefault="00367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367F11">
              <w:rPr>
                <w:rFonts w:ascii="Times New Roman" w:hAnsi="Times New Roman"/>
                <w:sz w:val="24"/>
                <w:szCs w:val="24"/>
              </w:rPr>
              <w:t>Переплата с учетом инфляции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1. Совпадает</w:t>
            </w:r>
          </w:p>
          <w:p w:rsidR="00B3589B" w:rsidRDefault="00EE54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Совпадает </w:t>
            </w:r>
          </w:p>
        </w:tc>
      </w:tr>
    </w:tbl>
    <w:p w:rsidR="00B3589B" w:rsidRDefault="00B358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A6972" w:rsidRDefault="00DA69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*По заданию предполагается, что нас не интересуют формулы расчёта конкретных значений.</w:t>
      </w:r>
      <w:bookmarkStart w:id="0" w:name="_GoBack"/>
      <w:bookmarkEnd w:id="0"/>
    </w:p>
    <w:sectPr w:rsidR="00DA6972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4A1" w:rsidRDefault="00EE54A1">
      <w:pPr>
        <w:spacing w:after="0" w:line="240" w:lineRule="auto"/>
      </w:pPr>
      <w:r>
        <w:separator/>
      </w:r>
    </w:p>
  </w:endnote>
  <w:endnote w:type="continuationSeparator" w:id="0">
    <w:p w:rsidR="00EE54A1" w:rsidRDefault="00EE5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4A1" w:rsidRDefault="00EE54A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E54A1" w:rsidRDefault="00EE54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3589B"/>
    <w:rsid w:val="00367F11"/>
    <w:rsid w:val="00B3589B"/>
    <w:rsid w:val="00DA6972"/>
    <w:rsid w:val="00E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0E5A54-41B7-469F-9E45-CFFD5F14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7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rPr>
      <w:b/>
      <w:bCs/>
    </w:rPr>
  </w:style>
  <w:style w:type="character" w:customStyle="1" w:styleId="pl-en">
    <w:name w:val="pl-en"/>
    <w:basedOn w:val="a0"/>
  </w:style>
  <w:style w:type="character" w:customStyle="1" w:styleId="pl-kos">
    <w:name w:val="pl-kos"/>
    <w:basedOn w:val="a0"/>
  </w:style>
  <w:style w:type="character" w:customStyle="1" w:styleId="pl-s">
    <w:name w:val="pl-s"/>
    <w:basedOn w:val="a0"/>
  </w:style>
  <w:style w:type="character" w:customStyle="1" w:styleId="pl-c1">
    <w:name w:val="pl-c1"/>
    <w:basedOn w:val="a0"/>
  </w:style>
  <w:style w:type="character" w:customStyle="1" w:styleId="pl-s1">
    <w:name w:val="pl-s1"/>
    <w:basedOn w:val="a0"/>
  </w:style>
  <w:style w:type="character" w:customStyle="1" w:styleId="pl-c">
    <w:name w:val="pl-c"/>
    <w:basedOn w:val="a0"/>
  </w:style>
  <w:style w:type="character" w:customStyle="1" w:styleId="pl-k">
    <w:name w:val="pl-k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563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168">
              <w:marLeft w:val="18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005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4356">
              <w:marLeft w:val="18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917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663">
              <w:marLeft w:val="18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6148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72">
              <w:marLeft w:val="18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44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510</Words>
  <Characters>2911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Учетная запись Майкрософт</cp:lastModifiedBy>
  <cp:revision>3</cp:revision>
  <dcterms:created xsi:type="dcterms:W3CDTF">2020-09-01T07:30:00Z</dcterms:created>
  <dcterms:modified xsi:type="dcterms:W3CDTF">2020-09-01T07:32:00Z</dcterms:modified>
</cp:coreProperties>
</file>